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75" w:rsidRDefault="006F3AAA" w:rsidP="006F3AAA">
      <w:pPr>
        <w:pStyle w:val="Heading1"/>
      </w:pPr>
      <w:r>
        <w:t>CS313 Week 9 Progress Report TH9</w:t>
      </w:r>
    </w:p>
    <w:p w:rsidR="006F3AAA" w:rsidRDefault="006F3AAA" w:rsidP="006F3AAA"/>
    <w:p w:rsidR="006F3AAA" w:rsidRDefault="006F3AAA" w:rsidP="006F3AAA">
      <w:pPr>
        <w:pStyle w:val="Heading2"/>
      </w:pPr>
      <w:r>
        <w:t>Current Issues:</w:t>
      </w:r>
    </w:p>
    <w:p w:rsidR="00CC1C72" w:rsidRDefault="006F3AAA" w:rsidP="006F3AAA">
      <w:pPr>
        <w:spacing w:after="0"/>
      </w:pPr>
      <w:r>
        <w:t>Whole system implementation</w:t>
      </w:r>
    </w:p>
    <w:p w:rsidR="006F3AAA" w:rsidRDefault="004F5B0B" w:rsidP="004F5B0B">
      <w:pPr>
        <w:spacing w:after="0"/>
      </w:pPr>
      <w:r>
        <w:t>Possible Improvements</w:t>
      </w:r>
    </w:p>
    <w:p w:rsidR="004F5B0B" w:rsidRDefault="004F5B0B" w:rsidP="004F5B0B">
      <w:pPr>
        <w:spacing w:after="0"/>
      </w:pPr>
      <w:r>
        <w:t>Report</w:t>
      </w:r>
    </w:p>
    <w:p w:rsidR="004F5B0B" w:rsidRDefault="004F5B0B" w:rsidP="004F5B0B">
      <w:pPr>
        <w:spacing w:after="0"/>
      </w:pPr>
      <w:r>
        <w:t>Evaluation for the finished system</w:t>
      </w:r>
      <w:bookmarkStart w:id="0" w:name="_GoBack"/>
      <w:bookmarkEnd w:id="0"/>
    </w:p>
    <w:p w:rsidR="004F5B0B" w:rsidRDefault="004F5B0B" w:rsidP="004F5B0B">
      <w:pPr>
        <w:spacing w:after="0"/>
      </w:pPr>
    </w:p>
    <w:p w:rsidR="006F3AAA" w:rsidRDefault="006F3AAA" w:rsidP="006F3AAA">
      <w:pPr>
        <w:pStyle w:val="Heading2"/>
      </w:pPr>
      <w:r>
        <w:t>Resolved Issues:</w:t>
      </w:r>
    </w:p>
    <w:p w:rsidR="006F3AAA" w:rsidRDefault="006F3AAA" w:rsidP="006F3AAA">
      <w:pPr>
        <w:spacing w:after="0"/>
      </w:pPr>
      <w:r>
        <w:t>Planning of the system</w:t>
      </w:r>
    </w:p>
    <w:p w:rsidR="006F3AAA" w:rsidRDefault="006F3AAA" w:rsidP="006F3AAA">
      <w:pPr>
        <w:spacing w:after="0"/>
      </w:pPr>
      <w:r>
        <w:t>Finished Part A</w:t>
      </w:r>
    </w:p>
    <w:p w:rsidR="006F3AAA" w:rsidRDefault="006F3AAA" w:rsidP="006F3AAA"/>
    <w:p w:rsidR="006F3AAA" w:rsidRDefault="006F3AAA" w:rsidP="006F3AAA">
      <w:pPr>
        <w:pStyle w:val="Heading2"/>
      </w:pPr>
      <w:r>
        <w:t>Plan for next week:</w:t>
      </w:r>
    </w:p>
    <w:p w:rsidR="006F3AAA" w:rsidRPr="006F3AAA" w:rsidRDefault="006F3AAA" w:rsidP="006F3AAA">
      <w:r>
        <w:t>Begin</w:t>
      </w:r>
      <w:r w:rsidR="00CC1C72">
        <w:t xml:space="preserve"> and finish</w:t>
      </w:r>
      <w:r>
        <w:t xml:space="preserve"> the implementation</w:t>
      </w:r>
    </w:p>
    <w:sectPr w:rsidR="006F3AAA" w:rsidRPr="006F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AA"/>
    <w:rsid w:val="00335475"/>
    <w:rsid w:val="004F5B0B"/>
    <w:rsid w:val="006F3AAA"/>
    <w:rsid w:val="00C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1126"/>
  <w15:chartTrackingRefBased/>
  <w15:docId w15:val="{21EF27AB-41B0-4EF0-AAD3-BC72FEE6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E6C1E676.dotm</Template>
  <TotalTime>21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2018-03-15T11:06:00Z</dcterms:created>
  <dcterms:modified xsi:type="dcterms:W3CDTF">2018-03-15T11:27:00Z</dcterms:modified>
</cp:coreProperties>
</file>